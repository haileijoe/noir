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2D3F" w14:textId="63AE0935" w:rsidR="009C4C2A" w:rsidRPr="00293282" w:rsidRDefault="00305D98" w:rsidP="007E3DA2">
      <w:pPr>
        <w:pStyle w:val="ContactInfo"/>
      </w:pPr>
      <w:r>
        <w:rPr>
          <w:rStyle w:val="Emphasis"/>
        </w:rPr>
        <w:t>me@haileijoe</w:t>
      </w:r>
      <w:r w:rsidR="00A328FA">
        <w:rPr>
          <w:rStyle w:val="Emphasis"/>
        </w:rPr>
        <w:t>.com</w:t>
      </w:r>
      <w:r w:rsidR="007E3DA2">
        <w:br/>
      </w:r>
      <w:r w:rsidR="00A328FA">
        <w:t>(208)450-9358</w:t>
      </w:r>
    </w:p>
    <w:p w14:paraId="05337D97" w14:textId="273D6C55" w:rsidR="009C4C2A" w:rsidRPr="00293282" w:rsidRDefault="00CD1A04" w:rsidP="00293282">
      <w:pPr>
        <w:pStyle w:val="Title"/>
      </w:pPr>
      <w:sdt>
        <w:sdtPr>
          <w:alias w:val="Enter Your Name:"/>
          <w:tag w:val="Enter Your Name:"/>
          <w:id w:val="65386479"/>
          <w:placeholder>
            <w:docPart w:val="E26E467094D74743B7D6F08DD0F4E6F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35240F">
            <w:t>Hailei Mae joe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14:paraId="3CD098BB" w14:textId="77777777" w:rsidTr="001E7033">
        <w:sdt>
          <w:sdtPr>
            <w:alias w:val="Accomplishments:"/>
            <w:tag w:val="Accomplishments:"/>
            <w:id w:val="1587412476"/>
            <w:placeholder>
              <w:docPart w:val="ADEF1EB8F9574298BC8CF6CA409C5F7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15" w:type="dxa"/>
              </w:tcPr>
              <w:p w14:paraId="2365CA12" w14:textId="77777777" w:rsidR="009B4D16" w:rsidRPr="00293282" w:rsidRDefault="007E3DA2">
                <w:pPr>
                  <w:pStyle w:val="Heading1"/>
                </w:pPr>
                <w:r>
                  <w:t>Accomplishments</w:t>
                </w:r>
              </w:p>
            </w:tc>
          </w:sdtContent>
        </w:sdt>
        <w:tc>
          <w:tcPr>
            <w:tcW w:w="7830" w:type="dxa"/>
            <w:tcMar>
              <w:left w:w="274" w:type="dxa"/>
            </w:tcMar>
          </w:tcPr>
          <w:p w14:paraId="176EBDCC" w14:textId="77777777" w:rsidR="009B4D16" w:rsidRDefault="00A328FA" w:rsidP="00A328FA">
            <w:r>
              <w:t>In line to receive my AA, In May 2022.</w:t>
            </w:r>
          </w:p>
          <w:p w14:paraId="5FE986C7" w14:textId="77777777" w:rsidR="0048769A" w:rsidRDefault="00A328FA" w:rsidP="00A328FA">
            <w:r>
              <w:t xml:space="preserve">Maintained 3.5 </w:t>
            </w:r>
            <w:r w:rsidR="0048769A">
              <w:t xml:space="preserve">GPA </w:t>
            </w:r>
          </w:p>
          <w:p w14:paraId="63AB4706" w14:textId="04215BB7" w:rsidR="00A328FA" w:rsidRPr="00293282" w:rsidRDefault="00A328FA" w:rsidP="00A328FA">
            <w:r>
              <w:t>Phi Theta Kappa in 2021.</w:t>
            </w:r>
          </w:p>
        </w:tc>
      </w:tr>
      <w:tr w:rsidR="009B4D16" w:rsidRPr="00293282" w14:paraId="54042883" w14:textId="77777777" w:rsidTr="001E7033">
        <w:tc>
          <w:tcPr>
            <w:tcW w:w="1915" w:type="dxa"/>
          </w:tcPr>
          <w:p w14:paraId="298018D3" w14:textId="77777777" w:rsidR="009B4D16" w:rsidRPr="00293282" w:rsidRDefault="00CD1A04" w:rsidP="00C70F03">
            <w:pPr>
              <w:pStyle w:val="Heading1"/>
            </w:pPr>
            <w:sdt>
              <w:sdtPr>
                <w:alias w:val="Skills &amp; abilities:"/>
                <w:tag w:val="Skills &amp; abilities:"/>
                <w:id w:val="-1019147263"/>
                <w:placeholder>
                  <w:docPart w:val="F52AF99B663449ACB145D7C0C7FBE377"/>
                </w:placeholder>
                <w:temporary/>
                <w:showingPlcHdr/>
                <w15:appearance w15:val="hidden"/>
              </w:sdtPr>
              <w:sdtEndPr/>
              <w:sdtContent>
                <w:r w:rsidR="007E3DA2">
                  <w:t>Skills &amp; Abilities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324516CB" w14:textId="000B81A3" w:rsidR="009B4D16" w:rsidRPr="00293282" w:rsidRDefault="00A328FA" w:rsidP="007E59B8">
            <w:pPr>
              <w:pStyle w:val="ListBullet"/>
            </w:pPr>
            <w:r>
              <w:t>Customer experiences skills are superb</w:t>
            </w:r>
          </w:p>
          <w:p w14:paraId="1F882FCE" w14:textId="1BFE6FD6" w:rsidR="007E59B8" w:rsidRPr="00293282" w:rsidRDefault="00A328FA" w:rsidP="007E59B8">
            <w:pPr>
              <w:pStyle w:val="ListBullet"/>
            </w:pPr>
            <w:r>
              <w:t>Detailed oriented and organized</w:t>
            </w:r>
          </w:p>
          <w:p w14:paraId="469EC54E" w14:textId="789BB2FD" w:rsidR="007E59B8" w:rsidRPr="00293282" w:rsidRDefault="00A328FA" w:rsidP="007E59B8">
            <w:pPr>
              <w:pStyle w:val="ListBullet"/>
            </w:pPr>
            <w:r>
              <w:t>Personable and positive attitude</w:t>
            </w:r>
          </w:p>
        </w:tc>
      </w:tr>
      <w:tr w:rsidR="009B4D16" w:rsidRPr="00293282" w14:paraId="6D5EE643" w14:textId="77777777" w:rsidTr="001E7033">
        <w:tc>
          <w:tcPr>
            <w:tcW w:w="1915" w:type="dxa"/>
          </w:tcPr>
          <w:p w14:paraId="3E930800" w14:textId="77777777" w:rsidR="009B4D16" w:rsidRPr="00293282" w:rsidRDefault="00CD1A04" w:rsidP="00C70F03">
            <w:pPr>
              <w:pStyle w:val="Heading1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FA155FCF4FBB4BAA82C7E18D5BBF759D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t>Professional Experience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29A6BCBF" w14:textId="1668C9E0" w:rsidR="009B4D16" w:rsidRPr="00293282" w:rsidRDefault="002D4C1F" w:rsidP="009B5D1A">
            <w:pPr>
              <w:pStyle w:val="Heading2"/>
            </w:pPr>
            <w:r>
              <w:t>Sales consultant</w:t>
            </w:r>
            <w:r w:rsidR="007E59B8" w:rsidRPr="00293282">
              <w:t xml:space="preserve">, </w:t>
            </w:r>
            <w:r w:rsidR="00A328FA">
              <w:t>Lake powell ford</w:t>
            </w:r>
          </w:p>
          <w:p w14:paraId="7CA3AF91" w14:textId="70A72780" w:rsidR="007E59B8" w:rsidRDefault="00A328FA" w:rsidP="00293282">
            <w:pPr>
              <w:pStyle w:val="Heading3"/>
            </w:pPr>
            <w:r>
              <w:t>5/21</w:t>
            </w:r>
            <w:r w:rsidR="007E59B8" w:rsidRPr="00293282">
              <w:t xml:space="preserve"> </w:t>
            </w:r>
            <w:r w:rsidR="001E7033" w:rsidRPr="00A85B6F">
              <w:t>–</w:t>
            </w:r>
            <w:r w:rsidR="00EB452E">
              <w:t xml:space="preserve"> </w:t>
            </w:r>
            <w:r>
              <w:t>current</w:t>
            </w:r>
          </w:p>
          <w:p w14:paraId="68AA6859" w14:textId="0BE76E64" w:rsidR="00A328FA" w:rsidRPr="00A328FA" w:rsidRDefault="00A328FA" w:rsidP="00A328FA">
            <w:r>
              <w:t>Sales consultant, named top seller 2 months. In training for Finance Manager, due to my diligence and hard work.</w:t>
            </w:r>
          </w:p>
          <w:p w14:paraId="65CEAF16" w14:textId="395C868A" w:rsidR="003F47D0" w:rsidRPr="007E3DA2" w:rsidRDefault="002D4C1F" w:rsidP="007E3DA2">
            <w:pPr>
              <w:pStyle w:val="Heading2"/>
            </w:pPr>
            <w:r>
              <w:t>cook</w:t>
            </w:r>
            <w:r w:rsidR="003F47D0" w:rsidRPr="00293282">
              <w:t xml:space="preserve">, </w:t>
            </w:r>
            <w:r w:rsidR="00A328FA">
              <w:t>RD’s Drive inn</w:t>
            </w:r>
          </w:p>
          <w:p w14:paraId="451FBB01" w14:textId="7490BB85" w:rsidR="003F47D0" w:rsidRPr="007E3DA2" w:rsidRDefault="00A328FA" w:rsidP="007E3DA2">
            <w:pPr>
              <w:pStyle w:val="Heading3"/>
            </w:pPr>
            <w:r>
              <w:t>04/</w:t>
            </w:r>
            <w:r w:rsidR="002D4C1F">
              <w:t>19 – 05/21</w:t>
            </w:r>
          </w:p>
          <w:p w14:paraId="6D55F14C" w14:textId="75093590" w:rsidR="003F47D0" w:rsidRPr="00293282" w:rsidRDefault="002D4C1F" w:rsidP="003F47D0">
            <w:r>
              <w:t>I have work here off and on for About 10 years, I work all positions from cashier to cooking on the grill.</w:t>
            </w:r>
          </w:p>
          <w:p w14:paraId="2B6655CB" w14:textId="1B48B1E9" w:rsidR="003F47D0" w:rsidRDefault="002D4C1F" w:rsidP="002D4C1F">
            <w:pPr>
              <w:pStyle w:val="Heading2"/>
            </w:pPr>
            <w:r>
              <w:t>Night Housekeeping Manager</w:t>
            </w:r>
            <w:r w:rsidR="003F47D0" w:rsidRPr="00293282">
              <w:t xml:space="preserve">, </w:t>
            </w:r>
            <w:r>
              <w:t>Sun Valley Resort</w:t>
            </w:r>
          </w:p>
          <w:p w14:paraId="4EDDE6EC" w14:textId="7AE7EC52" w:rsidR="002D4C1F" w:rsidRPr="002D4C1F" w:rsidRDefault="002D4C1F" w:rsidP="002D4C1F">
            <w:r>
              <w:t>10/15 – 08/18</w:t>
            </w:r>
          </w:p>
          <w:p w14:paraId="0FF60D0A" w14:textId="13356F98" w:rsidR="003F47D0" w:rsidRPr="00293282" w:rsidRDefault="002D4C1F" w:rsidP="003F47D0">
            <w:r>
              <w:t>Maintaining a 4-star property, Turndown service 6-8:30 total 225 rooms. Property contains 450 units of rooms to homes. Delivering items or service at any time if needed.</w:t>
            </w:r>
          </w:p>
        </w:tc>
      </w:tr>
      <w:tr w:rsidR="009B4D16" w:rsidRPr="00293282" w14:paraId="485396A5" w14:textId="77777777" w:rsidTr="001E7033">
        <w:tc>
          <w:tcPr>
            <w:tcW w:w="1915" w:type="dxa"/>
          </w:tcPr>
          <w:p w14:paraId="6CB489EE" w14:textId="77777777" w:rsidR="009B4D16" w:rsidRPr="00293282" w:rsidRDefault="00CD1A04" w:rsidP="00C70F03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065DECBA86764A8683F0A955DF0D9333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t>Education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651C5762" w14:textId="7320D2BB" w:rsidR="009B4D16" w:rsidRPr="00293282" w:rsidRDefault="002D4C1F" w:rsidP="00BD6544">
            <w:pPr>
              <w:pStyle w:val="Heading2"/>
            </w:pPr>
            <w:r>
              <w:t>Coconino community college</w:t>
            </w:r>
            <w:r w:rsidR="003F47D0" w:rsidRPr="00293282">
              <w:t xml:space="preserve"> —</w:t>
            </w:r>
            <w:r>
              <w:t>Page, az</w:t>
            </w:r>
            <w:r w:rsidR="003F47D0" w:rsidRPr="00293282">
              <w:t xml:space="preserve"> —</w:t>
            </w:r>
            <w:r>
              <w:t>associates</w:t>
            </w:r>
          </w:p>
          <w:p w14:paraId="0B514869" w14:textId="37356E05" w:rsidR="003F47D0" w:rsidRPr="00293282" w:rsidRDefault="002D4C1F" w:rsidP="003F47D0">
            <w:r>
              <w:t xml:space="preserve">Named Presidents honor roll several </w:t>
            </w:r>
            <w:r w:rsidR="0048769A">
              <w:t>semesters</w:t>
            </w:r>
            <w:r>
              <w:t>. I Maintained a 3.5 GPA and joined Phi Theta Kappa, and soon to graduate in may 2022.</w:t>
            </w:r>
          </w:p>
        </w:tc>
      </w:tr>
    </w:tbl>
    <w:p w14:paraId="49C7221D" w14:textId="77777777" w:rsidR="008F11E2" w:rsidRDefault="008F11E2" w:rsidP="000A0D31"/>
    <w:sectPr w:rsidR="008F11E2" w:rsidSect="001E7033">
      <w:footerReference w:type="default" r:id="rId8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37EE4" w14:textId="77777777" w:rsidR="00CD1A04" w:rsidRDefault="00CD1A04">
      <w:pPr>
        <w:spacing w:after="0" w:line="240" w:lineRule="auto"/>
      </w:pPr>
      <w:r>
        <w:separator/>
      </w:r>
    </w:p>
    <w:p w14:paraId="3BD7D9F4" w14:textId="77777777" w:rsidR="00CD1A04" w:rsidRDefault="00CD1A04"/>
    <w:p w14:paraId="62D1397C" w14:textId="77777777" w:rsidR="00CD1A04" w:rsidRDefault="00CD1A04"/>
  </w:endnote>
  <w:endnote w:type="continuationSeparator" w:id="0">
    <w:p w14:paraId="35C11C32" w14:textId="77777777" w:rsidR="00CD1A04" w:rsidRDefault="00CD1A04">
      <w:pPr>
        <w:spacing w:after="0" w:line="240" w:lineRule="auto"/>
      </w:pPr>
      <w:r>
        <w:continuationSeparator/>
      </w:r>
    </w:p>
    <w:p w14:paraId="4C6380C8" w14:textId="77777777" w:rsidR="00CD1A04" w:rsidRDefault="00CD1A04"/>
    <w:p w14:paraId="20505199" w14:textId="77777777" w:rsidR="00CD1A04" w:rsidRDefault="00CD1A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13892EB1" w14:textId="77777777" w:rsidTr="001E7033">
      <w:tc>
        <w:tcPr>
          <w:tcW w:w="3240" w:type="dxa"/>
        </w:tcPr>
        <w:p w14:paraId="20B96646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03955922" w14:textId="733886A0" w:rsidR="008F11E2" w:rsidRDefault="00CD1A04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A328FA">
                <w:t>Hailei Mae joe</w:t>
              </w:r>
            </w:sdtContent>
          </w:sdt>
        </w:p>
      </w:tc>
    </w:tr>
  </w:tbl>
  <w:p w14:paraId="10D0FEC4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4D75" w14:textId="77777777" w:rsidR="00CD1A04" w:rsidRDefault="00CD1A04">
      <w:pPr>
        <w:spacing w:after="0" w:line="240" w:lineRule="auto"/>
      </w:pPr>
      <w:r>
        <w:separator/>
      </w:r>
    </w:p>
    <w:p w14:paraId="16026563" w14:textId="77777777" w:rsidR="00CD1A04" w:rsidRDefault="00CD1A04"/>
    <w:p w14:paraId="74F83F4F" w14:textId="77777777" w:rsidR="00CD1A04" w:rsidRDefault="00CD1A04"/>
  </w:footnote>
  <w:footnote w:type="continuationSeparator" w:id="0">
    <w:p w14:paraId="3F0FBF91" w14:textId="77777777" w:rsidR="00CD1A04" w:rsidRDefault="00CD1A04">
      <w:pPr>
        <w:spacing w:after="0" w:line="240" w:lineRule="auto"/>
      </w:pPr>
      <w:r>
        <w:continuationSeparator/>
      </w:r>
    </w:p>
    <w:p w14:paraId="5A34E4EE" w14:textId="77777777" w:rsidR="00CD1A04" w:rsidRDefault="00CD1A04"/>
    <w:p w14:paraId="3A3F74B3" w14:textId="77777777" w:rsidR="00CD1A04" w:rsidRDefault="00CD1A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A"/>
    <w:rsid w:val="00004F39"/>
    <w:rsid w:val="000A0D31"/>
    <w:rsid w:val="001E7033"/>
    <w:rsid w:val="001F2802"/>
    <w:rsid w:val="0022794A"/>
    <w:rsid w:val="0028156A"/>
    <w:rsid w:val="002828A5"/>
    <w:rsid w:val="00293282"/>
    <w:rsid w:val="002B2EA8"/>
    <w:rsid w:val="002D4C1F"/>
    <w:rsid w:val="00305D98"/>
    <w:rsid w:val="00306857"/>
    <w:rsid w:val="003341C4"/>
    <w:rsid w:val="00340376"/>
    <w:rsid w:val="0035240F"/>
    <w:rsid w:val="003F47D0"/>
    <w:rsid w:val="00415C27"/>
    <w:rsid w:val="004363AC"/>
    <w:rsid w:val="004857EE"/>
    <w:rsid w:val="00486FF2"/>
    <w:rsid w:val="0048769A"/>
    <w:rsid w:val="00511A76"/>
    <w:rsid w:val="00545EBD"/>
    <w:rsid w:val="005764F5"/>
    <w:rsid w:val="006039A6"/>
    <w:rsid w:val="00681958"/>
    <w:rsid w:val="006E0C31"/>
    <w:rsid w:val="0076504D"/>
    <w:rsid w:val="00776552"/>
    <w:rsid w:val="007A50D0"/>
    <w:rsid w:val="007E3DA2"/>
    <w:rsid w:val="007E59B8"/>
    <w:rsid w:val="007F70C7"/>
    <w:rsid w:val="008362E3"/>
    <w:rsid w:val="00847604"/>
    <w:rsid w:val="008F11E2"/>
    <w:rsid w:val="00973159"/>
    <w:rsid w:val="0097602F"/>
    <w:rsid w:val="00986F49"/>
    <w:rsid w:val="009B4D16"/>
    <w:rsid w:val="009B5D1A"/>
    <w:rsid w:val="009C2979"/>
    <w:rsid w:val="009C4C2A"/>
    <w:rsid w:val="00A328F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CD1A04"/>
    <w:rsid w:val="00D62B96"/>
    <w:rsid w:val="00DA4CC9"/>
    <w:rsid w:val="00E22010"/>
    <w:rsid w:val="00E5345A"/>
    <w:rsid w:val="00EB452E"/>
    <w:rsid w:val="00EC2E36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962F7"/>
  <w15:chartTrackingRefBased/>
  <w15:docId w15:val="{6B046D4B-096A-42AD-89A5-4298FC00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32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s%20Tower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6E467094D74743B7D6F08DD0F4E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F1474-CBEE-42FE-9FA0-54EC88C21E26}"/>
      </w:docPartPr>
      <w:docPartBody>
        <w:p w:rsidR="005E66AC" w:rsidRDefault="00946DA8">
          <w:pPr>
            <w:pStyle w:val="E26E467094D74743B7D6F08DD0F4E6F7"/>
          </w:pPr>
          <w:r>
            <w:t>Your Name</w:t>
          </w:r>
        </w:p>
      </w:docPartBody>
    </w:docPart>
    <w:docPart>
      <w:docPartPr>
        <w:name w:val="ADEF1EB8F9574298BC8CF6CA409C5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561A6-095A-4A81-8179-95F9C27ABC8E}"/>
      </w:docPartPr>
      <w:docPartBody>
        <w:p w:rsidR="005E66AC" w:rsidRDefault="00946DA8">
          <w:pPr>
            <w:pStyle w:val="ADEF1EB8F9574298BC8CF6CA409C5F79"/>
          </w:pPr>
          <w:r>
            <w:t>Accomplishments</w:t>
          </w:r>
        </w:p>
      </w:docPartBody>
    </w:docPart>
    <w:docPart>
      <w:docPartPr>
        <w:name w:val="F52AF99B663449ACB145D7C0C7FBE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E41E9-10A4-4DCE-9791-84DFED5643B1}"/>
      </w:docPartPr>
      <w:docPartBody>
        <w:p w:rsidR="005E66AC" w:rsidRDefault="00946DA8">
          <w:pPr>
            <w:pStyle w:val="F52AF99B663449ACB145D7C0C7FBE377"/>
          </w:pPr>
          <w:r>
            <w:t>Skills &amp; Abilities</w:t>
          </w:r>
        </w:p>
      </w:docPartBody>
    </w:docPart>
    <w:docPart>
      <w:docPartPr>
        <w:name w:val="FA155FCF4FBB4BAA82C7E18D5BBF7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02097-3258-4936-B80C-E1EAED32721B}"/>
      </w:docPartPr>
      <w:docPartBody>
        <w:p w:rsidR="005E66AC" w:rsidRDefault="00946DA8">
          <w:pPr>
            <w:pStyle w:val="FA155FCF4FBB4BAA82C7E18D5BBF759D"/>
          </w:pPr>
          <w:r w:rsidRPr="00293282">
            <w:t>Professional Experience</w:t>
          </w:r>
        </w:p>
      </w:docPartBody>
    </w:docPart>
    <w:docPart>
      <w:docPartPr>
        <w:name w:val="065DECBA86764A8683F0A955DF0D9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CACA-0DF4-4B90-9A14-C81B36843079}"/>
      </w:docPartPr>
      <w:docPartBody>
        <w:p w:rsidR="005E66AC" w:rsidRDefault="00946DA8">
          <w:pPr>
            <w:pStyle w:val="065DECBA86764A8683F0A955DF0D9333"/>
          </w:pPr>
          <w:r w:rsidRPr="0029328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A8"/>
    <w:rsid w:val="00280AC1"/>
    <w:rsid w:val="00284926"/>
    <w:rsid w:val="00565E40"/>
    <w:rsid w:val="005E66AC"/>
    <w:rsid w:val="006B4F23"/>
    <w:rsid w:val="0094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E26E467094D74743B7D6F08DD0F4E6F7">
    <w:name w:val="E26E467094D74743B7D6F08DD0F4E6F7"/>
  </w:style>
  <w:style w:type="paragraph" w:customStyle="1" w:styleId="ADEF1EB8F9574298BC8CF6CA409C5F79">
    <w:name w:val="ADEF1EB8F9574298BC8CF6CA409C5F79"/>
  </w:style>
  <w:style w:type="paragraph" w:customStyle="1" w:styleId="F52AF99B663449ACB145D7C0C7FBE377">
    <w:name w:val="F52AF99B663449ACB145D7C0C7FBE377"/>
  </w:style>
  <w:style w:type="paragraph" w:customStyle="1" w:styleId="FA155FCF4FBB4BAA82C7E18D5BBF759D">
    <w:name w:val="FA155FCF4FBB4BAA82C7E18D5BBF759D"/>
  </w:style>
  <w:style w:type="paragraph" w:customStyle="1" w:styleId="065DECBA86764A8683F0A955DF0D9333">
    <w:name w:val="065DECBA86764A8683F0A955DF0D9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C:\Users\Sales Tower\AppData\Roaming\Microsoft\Templates\Resume for internal company transfer.dotx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 Tower</dc:creator>
  <cp:keywords>Hailei Mae joe</cp:keywords>
  <cp:lastModifiedBy>Microsoft Office User</cp:lastModifiedBy>
  <cp:revision>2</cp:revision>
  <cp:lastPrinted>2021-09-30T16:58:00Z</cp:lastPrinted>
  <dcterms:created xsi:type="dcterms:W3CDTF">2021-10-10T09:05:00Z</dcterms:created>
  <dcterms:modified xsi:type="dcterms:W3CDTF">2021-10-10T09:05:00Z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